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74" w:rsidRDefault="009C7887">
      <w:bookmarkStart w:id="0" w:name="_GoBack"/>
      <w:bookmarkEnd w:id="0"/>
    </w:p>
    <w:sectPr w:rsidR="000C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87"/>
    <w:rsid w:val="00534C35"/>
    <w:rsid w:val="009C7887"/>
    <w:rsid w:val="00D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3477-73F9-4100-A4BA-E38AE80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Department of Education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Spears</dc:creator>
  <cp:keywords/>
  <dc:description/>
  <cp:lastModifiedBy>Austin Spears</cp:lastModifiedBy>
  <cp:revision>1</cp:revision>
  <dcterms:created xsi:type="dcterms:W3CDTF">2019-06-27T01:48:00Z</dcterms:created>
  <dcterms:modified xsi:type="dcterms:W3CDTF">2019-06-27T01:48:00Z</dcterms:modified>
</cp:coreProperties>
</file>